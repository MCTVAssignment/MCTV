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IE"/>
        </w:rPr>
      </w:pPr>
    </w:p>
    <w:p>
      <w:pPr>
        <w:jc w:val="center"/>
        <w:rPr>
          <w:rFonts w:hint="default" w:ascii="Arial" w:hAnsi="Arial" w:cs="Arial"/>
          <w:b/>
          <w:bCs/>
          <w:sz w:val="40"/>
          <w:szCs w:val="40"/>
          <w:lang w:val="en-IE"/>
        </w:rPr>
      </w:pPr>
      <w:r>
        <w:rPr>
          <w:rFonts w:hint="default" w:ascii="Arial" w:hAnsi="Arial" w:cs="Arial"/>
          <w:b/>
          <w:bCs/>
          <w:sz w:val="40"/>
          <w:szCs w:val="40"/>
          <w:lang w:val="en-IE"/>
        </w:rPr>
        <w:t>MCTV Visual Representation</w:t>
      </w: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  <w:r>
        <w:rPr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80010</wp:posOffset>
                </wp:positionV>
                <wp:extent cx="2181225" cy="1057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>COMPANY FACTS: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E"/>
                              </w:rPr>
                              <w:t>Turnover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E"/>
                              </w:rPr>
                              <w:t>- Euro  1,000,000 / annum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25pt;margin-top:6.3pt;height:83.25pt;width:171.75pt;z-index:251660288;mso-width-relative:page;mso-height-relative:page;" fillcolor="#FFFFFF [3201]" filled="t" stroked="t" coordsize="21600,21600" o:gfxdata="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Gfmn/1gAAAAoBAAAPAAAAAAAAAAEAIAAAACIAAABkcnMvZG93bnJldi54bWxQSwECFAAU&#10;AAAACACHTuJAZNbe4iwCAABpBAAADgAAAAAAAAABACAAAAAl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E"/>
                        </w:rPr>
                        <w:t>COMPANY FACTS:</w:t>
                      </w:r>
                    </w:p>
                    <w:p>
                      <w:pPr>
                        <w:rPr>
                          <w:b/>
                          <w:bCs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E"/>
                        </w:rPr>
                        <w:t>Turnover</w:t>
                      </w:r>
                    </w:p>
                    <w:p>
                      <w:pPr>
                        <w:rPr>
                          <w:b/>
                          <w:bCs/>
                          <w:lang w:val="en-IE"/>
                        </w:rPr>
                      </w:pPr>
                      <w:r>
                        <w:rPr>
                          <w:b/>
                          <w:bCs/>
                          <w:lang w:val="en-IE"/>
                        </w:rPr>
                        <w:t>- Euro  1,000,000 / annum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  <w:lang w:val="en-IE"/>
        </w:rPr>
      </w:pPr>
      <w:r>
        <w:rPr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67945</wp:posOffset>
                </wp:positionV>
                <wp:extent cx="1662430" cy="1295400"/>
                <wp:effectExtent l="0" t="0" r="13970" b="19050"/>
                <wp:wrapNone/>
                <wp:docPr id="3" name="Snip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1295400"/>
                        </a:xfrm>
                        <a:prstGeom prst="snip2Same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Owners: 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Micheal &amp; Doreen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0pt;margin-top:5.35pt;height:102pt;width:130.9pt;z-index:251655168;v-text-anchor:middle;mso-width-relative:page;mso-height-relative:page;" fillcolor="#E7E6E6 [3214]" filled="t" stroked="t" coordsize="1662430,1295400" o:gfxdata="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XykMvYAAAACgEAAA8AAAAAAAAAAQAgAAAAIgAA&#10;AGRycy9kb3ducmV2LnhtbFBLAQIUABQAAAAIAIdO4kAGbHGWegIAAPUEAAAOAAAAAAAAAAEAIAAA&#10;ACcBAABkcnMvZTJvRG9jLnhtbFBLBQYAAAAABgAGAFkBAAATBgAAAAA=&#10;" path="m215904,0l1446525,0,1662430,215904,1662430,1295400,1662430,1295400,0,1295400,0,1295400,0,215904xe">
                <v:path textboxrect="0,0,1662430,1295400" o:connectlocs="1662430,647700;831215,1295400;0,647700;831215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Owners: 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Micheal &amp; Doreen</w:t>
                      </w: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6393815</wp:posOffset>
                </wp:positionH>
                <wp:positionV relativeFrom="paragraph">
                  <wp:posOffset>31750</wp:posOffset>
                </wp:positionV>
                <wp:extent cx="1674495" cy="565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2E75B6" w:themeColor="accent1" w:themeShade="BF"/>
                                <w:sz w:val="44"/>
                                <w:szCs w:val="44"/>
                                <w:lang w:val="en-I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color w:val="2E75B6" w:themeColor="accent1" w:themeShade="BF"/>
                                <w:sz w:val="44"/>
                                <w:szCs w:val="44"/>
                                <w:lang w:val="en-I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Costumers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3.45pt;margin-top:2.5pt;height:44.5pt;width:131.85pt;z-index:251662336;mso-width-relative:page;mso-height-relative:page;" filled="f" stroked="f" coordsize="21600,21600" o:gfxdata="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y4P1jaAAAACgEAAA8AAAAAAAAA&#10;AQAgAAAAIgAAAGRycy9kb3ducmV2LnhtbFBLAQIUABQAAAAIAIdO4kBWT8pWDwIAABk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2E75B6" w:themeColor="accent1" w:themeShade="BF"/>
                          <w:sz w:val="44"/>
                          <w:szCs w:val="44"/>
                          <w:lang w:val="en-I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color w:val="2E75B6" w:themeColor="accent1" w:themeShade="BF"/>
                          <w:sz w:val="44"/>
                          <w:szCs w:val="44"/>
                          <w:lang w:val="en-I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Costumers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207645</wp:posOffset>
                </wp:positionV>
                <wp:extent cx="2554605" cy="2096135"/>
                <wp:effectExtent l="6350" t="15240" r="10795" b="222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3545" y="3626485"/>
                          <a:ext cx="2554605" cy="2096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LCD TV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Plasma TV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DVD Recorder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TV Stand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6.45pt;margin-top:16.35pt;height:165.05pt;width:201.15pt;z-index:251661312;v-text-anchor:middle;mso-width-relative:page;mso-height-relative:page;" fillcolor="#5B9BD5 [3204]" filled="t" stroked="t" coordsize="21600,21600" o:gfxdata="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t6nPnWAAAACgEAAA8AAAAAAAAAAQAgAAAAIgAAAGRy&#10;cy9kb3ducmV2LnhtbFBLAQIUABQAAAAIAIdO4kB6bUi/eQIAAOwEAAAOAAAAAAAAAAEAIAAAACUB&#10;AABkcnMvZTJvRG9jLnhtbFBLBQYAAAAABgAGAFkBAAAQBgAAAAA=&#10;" adj="12739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LCD TV</w:t>
                      </w: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Plasma TV</w:t>
                      </w: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DVD Recorder</w:t>
                      </w: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TV Stand</w:t>
                      </w: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  <w:r>
        <w:rPr>
          <w:rFonts w:ascii="SimSun" w:hAnsi="SimSun" w:eastAsia="SimSun" w:cs="SimSun"/>
          <w:sz w:val="24"/>
          <w:szCs w:val="24"/>
          <w:lang w:val="en-IE" w:eastAsia="en-I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6268085</wp:posOffset>
            </wp:positionH>
            <wp:positionV relativeFrom="paragraph">
              <wp:posOffset>2540</wp:posOffset>
            </wp:positionV>
            <wp:extent cx="1841500" cy="1841500"/>
            <wp:effectExtent l="0" t="0" r="6350" b="6350"/>
            <wp:wrapNone/>
            <wp:docPr id="9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104775</wp:posOffset>
                </wp:positionV>
                <wp:extent cx="1154430" cy="316230"/>
                <wp:effectExtent l="6350" t="635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200" y="2454910"/>
                          <a:ext cx="1154430" cy="316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MCMTV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MCTV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05pt;margin-top:8.25pt;height:24.9pt;width:90.9pt;z-index:251654144;v-text-anchor:middle;mso-width-relative:page;mso-height-relative:page;" filled="f" stroked="t" coordsize="21600,21600" o:gfxdata="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SPzNR2QAA&#10;AAkBAAAPAAAAAAAAAAEAIAAAACIAAABkcnMvZG93bnJldi54bWxQSwECFAAUAAAACACHTuJAqMxd&#10;vFYCAACXBAAADgAAAAAAAAABACAAAAAoAQAAZHJzL2Uyb0RvYy54bWxQSwUGAAAAAAYABgBZAQAA&#10;8AUAAAAA&#10;">
                <v:fill on="f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color w:val="000000" w:themeColor="text1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MCMTV</w:t>
                      </w:r>
                    </w:p>
                    <w:p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MCTV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  <w:r>
        <w:rPr>
          <w:rFonts w:ascii="SimSun" w:hAnsi="SimSun" w:eastAsia="SimSun" w:cs="SimSun"/>
          <w:sz w:val="24"/>
          <w:szCs w:val="24"/>
          <w:lang w:val="en-IE" w:eastAsia="en-IE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959485</wp:posOffset>
            </wp:positionH>
            <wp:positionV relativeFrom="paragraph">
              <wp:posOffset>148590</wp:posOffset>
            </wp:positionV>
            <wp:extent cx="1967865" cy="1967865"/>
            <wp:effectExtent l="0" t="0" r="0" b="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  <w:r>
        <w:rPr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2953385</wp:posOffset>
                </wp:positionH>
                <wp:positionV relativeFrom="paragraph">
                  <wp:posOffset>161925</wp:posOffset>
                </wp:positionV>
                <wp:extent cx="387985" cy="1854200"/>
                <wp:effectExtent l="394335" t="0" r="436880" b="0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000">
                          <a:off x="0" y="0"/>
                          <a:ext cx="387985" cy="1854200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32.55pt;margin-top:12.75pt;height:146pt;width:30.55pt;rotation:-2293760f;z-index:251658240;v-text-anchor:middle;mso-width-relative:page;mso-height-relative:page;" fillcolor="#D0CECE [2894]" filled="t" stroked="t" coordsize="21600,21600" o:gfxdata="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dqm+e2QAAAAoBAAAPAAAAAAAAAAEAIAAAACIAAABkcnMv&#10;ZG93bnJldi54bWxQSwECFAAUAAAACACHTuJAnJdXxXQCAAD9BAAADgAAAAAAAAABACAAAAAoAQAA&#10;ZHJzL2Uyb0RvYy54bWxQSwUGAAAAAAYABgBZAQAADgYAAAAA&#10;" adj="225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  <w:r>
        <w:rPr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3845560</wp:posOffset>
                </wp:positionH>
                <wp:positionV relativeFrom="paragraph">
                  <wp:posOffset>-621665</wp:posOffset>
                </wp:positionV>
                <wp:extent cx="421640" cy="2231390"/>
                <wp:effectExtent l="575945" t="0" r="659765" b="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0000">
                          <a:off x="0" y="0"/>
                          <a:ext cx="421640" cy="2231390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2.8pt;margin-top:-48.95pt;height:175.7pt;width:33.2pt;rotation:-2883584f;z-index:251659264;v-text-anchor:middle;mso-width-relative:page;mso-height-relative:page;" fillcolor="#D0CECE [2894]" filled="t" stroked="t" coordsize="21600,21600" o:gfxdata="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JqRMz1wAAAAsBAAAPAAAAAAAAAAEAIAAAACIAAABkcnMvZG93&#10;bnJldi54bWxQSwECFAAUAAAACACHTuJAicJVFXMCAAD9BAAADgAAAAAAAAABACAAAAAmAQAAZHJz&#10;L2Uyb0RvYy54bWxQSwUGAAAAAAYABgBZAQAACwYAAAAA&#10;" adj="204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IE" w:eastAsia="en-I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248285</wp:posOffset>
                </wp:positionV>
                <wp:extent cx="438150" cy="1218565"/>
                <wp:effectExtent l="0" t="7620" r="50165" b="31115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000">
                          <a:off x="0" y="0"/>
                          <a:ext cx="438150" cy="1218565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32pt;margin-top:19.55pt;height:95.95pt;width:34.5pt;rotation:262144f;z-index:251657216;v-text-anchor:middle;mso-width-relative:page;mso-height-relative:page;" fillcolor="#D0CECE [2894]" filled="t" stroked="t" coordsize="21600,21600" o:gfxdata="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Ow44naAAAACgEAAA8AAAAAAAAAAQAgAAAAIgAAAGRycy9k&#10;b3ducmV2LnhtbFBLAQIUABQAAAAIAIdO4kAG68zPcgIAAPsEAAAOAAAAAAAAAAEAIAAAACkBAABk&#10;cnMvZTJvRG9jLnhtbFBLBQYAAAAABgAGAFkBAAANBgAAAAA=&#10;" adj="388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IE" w:eastAsia="en-I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180340</wp:posOffset>
                </wp:positionV>
                <wp:extent cx="421640" cy="1466215"/>
                <wp:effectExtent l="0" t="306705" r="0" b="376555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0000">
                          <a:off x="0" y="0"/>
                          <a:ext cx="421640" cy="1466215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5.9pt;margin-top:14.2pt;height:115.45pt;width:33.2pt;rotation:3080192f;z-index:251656192;v-text-anchor:middle;mso-width-relative:page;mso-height-relative:page;" fillcolor="#D0CECE [2894]" filled="t" stroked="t" coordsize="21600,21600" o:gfxdata="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dTej32QAAAAkBAAAPAAAAAAAAAAEAIAAAACIAAABkcnMvZG93&#10;bnJldi54bWxQSwECFAAUAAAACACHTuJAy5RgNnECAAD8BAAADgAAAAAAAAABACAAAAAoAQAAZHJz&#10;L2Uyb0RvYy54bWxQSwUGAAAAAAYABgBZAQAACwYAAAAA&#10;" adj="310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</w:p>
    <w:p>
      <w:pPr>
        <w:rPr>
          <w:b/>
          <w:bCs/>
          <w:lang w:val="en-IE"/>
        </w:rPr>
      </w:pPr>
    </w:p>
    <w:tbl>
      <w:tblPr>
        <w:tblStyle w:val="4"/>
        <w:tblpPr w:leftFromText="180" w:rightFromText="180" w:vertAnchor="text" w:horzAnchor="margin" w:tblpY="77"/>
        <w:tblOverlap w:val="never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2045"/>
        <w:gridCol w:w="266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</w:tcPr>
          <w:p>
            <w:pPr>
              <w:widowControl w:val="0"/>
              <w:jc w:val="left"/>
              <w:rPr>
                <w:rFonts w:hint="default" w:ascii="Arial" w:hAnsi="Arial" w:eastAsia="SimSun" w:cs="Arial"/>
                <w:sz w:val="24"/>
                <w:szCs w:val="24"/>
                <w:lang w:val="en-I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IE"/>
              </w:rPr>
              <w:t>Sales &amp; Marketing</w:t>
            </w:r>
          </w:p>
        </w:tc>
        <w:tc>
          <w:tcPr>
            <w:tcW w:w="2045" w:type="dxa"/>
          </w:tcPr>
          <w:p>
            <w:pPr>
              <w:widowControl w:val="0"/>
              <w:jc w:val="left"/>
              <w:rPr>
                <w:rFonts w:hint="default" w:ascii="Arial" w:hAnsi="Arial" w:eastAsia="SimSun" w:cs="Arial"/>
                <w:sz w:val="24"/>
                <w:szCs w:val="24"/>
                <w:lang w:val="en-I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IE"/>
              </w:rPr>
              <w:t>IT Manager</w:t>
            </w:r>
          </w:p>
        </w:tc>
        <w:tc>
          <w:tcPr>
            <w:tcW w:w="2666" w:type="dxa"/>
          </w:tcPr>
          <w:p>
            <w:pPr>
              <w:widowControl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IE"/>
              </w:rPr>
              <w:t>Financial Accountant</w:t>
            </w:r>
          </w:p>
        </w:tc>
        <w:tc>
          <w:tcPr>
            <w:tcW w:w="1843" w:type="dxa"/>
          </w:tcPr>
          <w:p>
            <w:pPr>
              <w:widowControl w:val="0"/>
              <w:jc w:val="left"/>
              <w:rPr>
                <w:rFonts w:hint="default" w:ascii="Arial" w:hAnsi="Arial" w:eastAsia="SimSun" w:cs="Arial"/>
                <w:sz w:val="24"/>
                <w:szCs w:val="24"/>
                <w:lang w:val="en-I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IE"/>
              </w:rPr>
              <w:t>Social Media/ Collaboration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</w:tcPr>
          <w:p>
            <w:pPr>
              <w:widowControl w:val="0"/>
              <w:jc w:val="left"/>
              <w:rPr>
                <w:rFonts w:hint="default" w:ascii="Arial" w:hAnsi="Arial" w:eastAsia="SimSun" w:cs="Arial"/>
                <w:sz w:val="28"/>
                <w:szCs w:val="28"/>
                <w:lang w:val="en-IE"/>
              </w:rPr>
            </w:pPr>
            <w:r>
              <w:rPr>
                <w:rFonts w:hint="default" w:ascii="Arial" w:hAnsi="Arial" w:eastAsia="SimSun" w:cs="Arial"/>
                <w:sz w:val="28"/>
                <w:szCs w:val="28"/>
                <w:lang w:val="en-IE"/>
              </w:rPr>
              <w:t>Derek</w:t>
            </w:r>
          </w:p>
        </w:tc>
        <w:tc>
          <w:tcPr>
            <w:tcW w:w="2045" w:type="dxa"/>
          </w:tcPr>
          <w:p>
            <w:pPr>
              <w:widowControl w:val="0"/>
              <w:jc w:val="left"/>
              <w:rPr>
                <w:rFonts w:hint="default" w:ascii="Arial" w:hAnsi="Arial" w:eastAsia="SimSun" w:cs="Arial"/>
                <w:sz w:val="28"/>
                <w:szCs w:val="28"/>
                <w:lang w:val="en-IE"/>
              </w:rPr>
            </w:pPr>
            <w:r>
              <w:rPr>
                <w:rFonts w:hint="default" w:ascii="Arial" w:hAnsi="Arial" w:eastAsia="SimSun" w:cs="Arial"/>
                <w:sz w:val="28"/>
                <w:szCs w:val="28"/>
                <w:lang w:val="en-IE"/>
              </w:rPr>
              <w:t>Mark</w:t>
            </w:r>
          </w:p>
        </w:tc>
        <w:tc>
          <w:tcPr>
            <w:tcW w:w="2666" w:type="dxa"/>
          </w:tcPr>
          <w:p>
            <w:pPr>
              <w:widowControl w:val="0"/>
              <w:jc w:val="left"/>
              <w:rPr>
                <w:rFonts w:hint="default" w:ascii="Arial" w:hAnsi="Arial" w:eastAsia="SimSun" w:cs="Arial"/>
                <w:sz w:val="28"/>
                <w:szCs w:val="28"/>
                <w:lang w:val="en-IE"/>
              </w:rPr>
            </w:pPr>
            <w:r>
              <w:rPr>
                <w:rFonts w:hint="default" w:ascii="Arial" w:hAnsi="Arial" w:eastAsia="SimSun" w:cs="Arial"/>
                <w:sz w:val="28"/>
                <w:szCs w:val="28"/>
                <w:lang w:val="en-IE"/>
              </w:rPr>
              <w:t>Roberta</w:t>
            </w:r>
          </w:p>
        </w:tc>
        <w:tc>
          <w:tcPr>
            <w:tcW w:w="1843" w:type="dxa"/>
          </w:tcPr>
          <w:p>
            <w:pPr>
              <w:widowControl w:val="0"/>
              <w:jc w:val="left"/>
              <w:rPr>
                <w:rFonts w:hint="default" w:ascii="Arial" w:hAnsi="Arial" w:eastAsia="SimSun" w:cs="Arial"/>
                <w:sz w:val="28"/>
                <w:szCs w:val="28"/>
                <w:lang w:val="en-IE"/>
              </w:rPr>
            </w:pPr>
            <w:r>
              <w:rPr>
                <w:rFonts w:hint="default" w:ascii="Arial" w:hAnsi="Arial" w:eastAsia="SimSun" w:cs="Arial"/>
                <w:sz w:val="28"/>
                <w:szCs w:val="28"/>
                <w:lang w:val="en-IE"/>
              </w:rPr>
              <w:t>Liam</w:t>
            </w:r>
          </w:p>
        </w:tc>
      </w:tr>
    </w:tbl>
    <w:p>
      <w:pPr>
        <w:rPr>
          <w:rFonts w:hint="default" w:ascii="Arial" w:hAnsi="Arial" w:cs="Arial"/>
          <w:b/>
          <w:bCs/>
          <w:lang w:val="en-IE"/>
        </w:rPr>
      </w:pPr>
    </w:p>
    <w:p>
      <w:pPr>
        <w:rPr>
          <w:rFonts w:hint="default" w:ascii="Arial" w:hAnsi="Arial" w:cs="Arial"/>
          <w:b/>
          <w:bCs/>
          <w:lang w:val="en-IE"/>
        </w:rPr>
      </w:pPr>
    </w:p>
    <w:p>
      <w:pPr>
        <w:rPr>
          <w:rFonts w:hint="default" w:ascii="Arial" w:hAnsi="Arial" w:cs="Arial"/>
          <w:b/>
          <w:bCs/>
          <w:lang w:val="en-IE"/>
        </w:rPr>
      </w:pPr>
    </w:p>
    <w:p>
      <w:pPr>
        <w:rPr>
          <w:rFonts w:hint="default" w:ascii="Arial" w:hAnsi="Arial" w:cs="Arial"/>
          <w:b/>
          <w:bCs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-2818765</wp:posOffset>
                </wp:positionH>
                <wp:positionV relativeFrom="paragraph">
                  <wp:posOffset>1390650</wp:posOffset>
                </wp:positionV>
                <wp:extent cx="2952750" cy="1904365"/>
                <wp:effectExtent l="4445" t="4445" r="1460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90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IE"/>
                              </w:rPr>
                              <w:t xml:space="preserve">Device: 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1"/>
                              </w:numPr>
                              <w:ind w:left="840" w:leftChars="0" w:hanging="420" w:firstLineChars="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IE"/>
                              </w:rPr>
                              <w:t>5 Laptops in a client server network Environment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1"/>
                              </w:numPr>
                              <w:ind w:left="840" w:leftChars="0" w:hanging="420" w:firstLineChars="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IE"/>
                              </w:rPr>
                              <w:t>Main Laptop (at the counter)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1"/>
                              </w:numPr>
                              <w:tabs>
                                <w:tab w:val="left" w:pos="840"/>
                                <w:tab w:val="clear" w:pos="1260"/>
                              </w:tabs>
                              <w:ind w:left="1260" w:leftChars="0" w:hanging="420" w:firstLineChars="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IE"/>
                              </w:rPr>
                              <w:t>To take credit card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1.95pt;margin-top:109.5pt;height:149.95pt;width:232.5pt;z-index:251681792;mso-width-relative:page;mso-height-relative:page;" fillcolor="#FFFFFF [3201]" filled="t" stroked="t" coordsize="21600,21600" o:gfxdata="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TAUN42QAAAAwBAAAPAAAAAAAAAAEAIAAAACIAAABkcnMvZG93bnJldi54bWxQSwEC&#10;FAAUAAAACACHTuJA37aWUiwCAABrBAAADgAAAAAAAAABACAAAAAo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IE"/>
                        </w:rPr>
                        <w:t xml:space="preserve">Device: </w:t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ind w:left="840" w:leftChars="0" w:hanging="420" w:firstLineChars="0"/>
                        <w:rPr>
                          <w:rFonts w:hint="default" w:ascii="Arial" w:hAnsi="Arial" w:cs="Arial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IE"/>
                        </w:rPr>
                        <w:t>5 Laptops in a client server network Environment</w:t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ind w:left="840" w:leftChars="0" w:hanging="420" w:firstLineChars="0"/>
                        <w:rPr>
                          <w:rFonts w:hint="default" w:ascii="Arial" w:hAnsi="Arial" w:cs="Arial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IE"/>
                        </w:rPr>
                        <w:t>Main Laptop (at the counter)</w:t>
                      </w:r>
                    </w:p>
                    <w:p>
                      <w:pPr>
                        <w:numPr>
                          <w:ilvl w:val="2"/>
                          <w:numId w:val="1"/>
                        </w:numPr>
                        <w:tabs>
                          <w:tab w:val="left" w:pos="840"/>
                          <w:tab w:val="clear" w:pos="1260"/>
                        </w:tabs>
                        <w:ind w:left="1260" w:leftChars="0" w:hanging="420" w:firstLineChars="0"/>
                        <w:rPr>
                          <w:rFonts w:hint="default" w:ascii="Arial" w:hAnsi="Arial" w:cs="Arial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IE"/>
                        </w:rPr>
                        <w:t>To take credit card payments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-6184265</wp:posOffset>
                </wp:positionH>
                <wp:positionV relativeFrom="paragraph">
                  <wp:posOffset>550545</wp:posOffset>
                </wp:positionV>
                <wp:extent cx="7026910" cy="3489325"/>
                <wp:effectExtent l="6350" t="6350" r="15240" b="95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4745" y="10042525"/>
                          <a:ext cx="7026910" cy="3489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86.95pt;margin-top:43.35pt;height:274.75pt;width:553.3pt;z-index:251663360;v-text-anchor:middle;mso-width-relative:page;mso-height-relative:page;" fillcolor="#FFFFFF [3201]" filled="t" stroked="t" coordsize="21600,21600" arcsize="0.166666666666667" o:gfxdata="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LI6Gm2QAAAAwBAAAPAAAAAAAAAAEAIAAAACIAAABkcnMvZG93bnJldi54bWxQSwECFAAU&#10;AAAACACHTuJA1igRD2ICAADG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-5824220</wp:posOffset>
                </wp:positionH>
                <wp:positionV relativeFrom="paragraph">
                  <wp:posOffset>1421765</wp:posOffset>
                </wp:positionV>
                <wp:extent cx="2698750" cy="1904365"/>
                <wp:effectExtent l="4445" t="4445" r="20955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1335" y="11453495"/>
                          <a:ext cx="2698750" cy="190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IE"/>
                              </w:rPr>
                              <w:t xml:space="preserve">Software: 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1"/>
                              </w:numPr>
                              <w:ind w:left="840" w:leftChars="0" w:hanging="420" w:firstLineChars="0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IE"/>
                              </w:rPr>
                              <w:t>Microsoft Word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1"/>
                              </w:numPr>
                              <w:ind w:left="840" w:leftChars="0" w:hanging="420" w:firstLineChars="0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IE"/>
                              </w:rPr>
                              <w:t>Microsoft Excel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1"/>
                              </w:numPr>
                              <w:ind w:left="1260" w:leftChars="0" w:hanging="420" w:firstLineChars="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E"/>
                              </w:rPr>
                              <w:t xml:space="preserve"> Record Information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1"/>
                              </w:numPr>
                              <w:ind w:left="840" w:leftChars="0" w:hanging="420" w:firstLineChars="0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IE"/>
                              </w:rPr>
                              <w:t>Gmail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1"/>
                              </w:numPr>
                              <w:ind w:left="1260" w:leftChars="0" w:hanging="420" w:firstLineChars="0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E"/>
                              </w:rPr>
                              <w:t>Email &amp;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8.6pt;margin-top:111.95pt;height:149.95pt;width:212.5pt;z-index:251669504;mso-width-relative:page;mso-height-relative:page;" fillcolor="#FFFFFF [3201]" filled="t" stroked="t" coordsize="21600,21600" o:gfxdata="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J3/kV2gAAAA0BAAAPAAAAAAAAAAEAIAAAACIAAABkcnMv&#10;ZG93bnJldi54bWxQSwECFAAUAAAACACHTuJAqmDkzToCAAB4BAAADgAAAAAAAAABACAAAAAp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IE"/>
                        </w:rPr>
                        <w:t xml:space="preserve">Software: </w:t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ind w:left="840" w:leftChars="0" w:hanging="420" w:firstLineChars="0"/>
                        <w:rPr>
                          <w:rFonts w:hint="default" w:ascii="Arial" w:hAnsi="Arial" w:cs="Arial"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IE"/>
                        </w:rPr>
                        <w:t>Microsoft Word</w:t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ind w:left="840" w:leftChars="0" w:hanging="420" w:firstLineChars="0"/>
                        <w:rPr>
                          <w:rFonts w:hint="default" w:ascii="Arial" w:hAnsi="Arial" w:cs="Arial"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IE"/>
                        </w:rPr>
                        <w:t>Microsoft Excel</w:t>
                      </w:r>
                    </w:p>
                    <w:p>
                      <w:pPr>
                        <w:numPr>
                          <w:ilvl w:val="2"/>
                          <w:numId w:val="1"/>
                        </w:numPr>
                        <w:ind w:left="1260" w:leftChars="0" w:hanging="420" w:firstLineChars="0"/>
                        <w:rPr>
                          <w:rFonts w:hint="default" w:ascii="Arial" w:hAnsi="Arial" w:cs="Arial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IE"/>
                        </w:rPr>
                        <w:t xml:space="preserve"> Record Information</w:t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ind w:left="840" w:leftChars="0" w:hanging="420" w:firstLineChars="0"/>
                        <w:rPr>
                          <w:rFonts w:hint="default" w:ascii="Arial" w:hAnsi="Arial" w:cs="Arial"/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IE"/>
                        </w:rPr>
                        <w:t>Gmail</w:t>
                      </w:r>
                    </w:p>
                    <w:p>
                      <w:pPr>
                        <w:numPr>
                          <w:ilvl w:val="2"/>
                          <w:numId w:val="1"/>
                        </w:numPr>
                        <w:ind w:left="1260" w:leftChars="0" w:hanging="420" w:firstLineChars="0"/>
                        <w:rPr>
                          <w:rFonts w:hint="default" w:ascii="Arial" w:hAnsi="Arial" w:cs="Arial"/>
                          <w:sz w:val="20"/>
                          <w:szCs w:val="20"/>
                          <w:lang w:val="en-IE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IE"/>
                        </w:rPr>
                        <w:t>Email &amp; Communication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-5297170</wp:posOffset>
                </wp:positionH>
                <wp:positionV relativeFrom="paragraph">
                  <wp:posOffset>817880</wp:posOffset>
                </wp:positionV>
                <wp:extent cx="4433570" cy="4489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570" cy="44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2E75B6" w:themeColor="accent1" w:themeShade="BF"/>
                                <w:sz w:val="44"/>
                                <w:szCs w:val="44"/>
                                <w:lang w:val="en-I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color w:val="2E75B6" w:themeColor="accent1" w:themeShade="BF"/>
                                <w:sz w:val="44"/>
                                <w:szCs w:val="44"/>
                                <w:lang w:val="en-I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Current Software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7.1pt;margin-top:64.4pt;height:35.35pt;width:349.1pt;z-index:251668480;mso-width-relative:page;mso-height-relative:page;" filled="f" stroked="f" coordsize="21600,21600" o:gfxdata="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3L/u494AAAANAQAADwAA&#10;AAAAAAABACAAAAAiAAAAZHJzL2Rvd25yZXYueG1sUEsBAhQAFAAAAAgAh07iQO4lbWEQAgAAGQQA&#10;AA4AAAAAAAAAAQAgAAAALQ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2E75B6" w:themeColor="accent1" w:themeShade="BF"/>
                          <w:sz w:val="44"/>
                          <w:szCs w:val="44"/>
                          <w:lang w:val="en-I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color w:val="2E75B6" w:themeColor="accent1" w:themeShade="BF"/>
                          <w:sz w:val="44"/>
                          <w:szCs w:val="44"/>
                          <w:lang w:val="en-I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Current Software and Technology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5840" w:h="2448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0260"/>
    <w:multiLevelType w:val="multilevel"/>
    <w:tmpl w:val="58C702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C55BD"/>
    <w:rsid w:val="000A11FF"/>
    <w:rsid w:val="00A27F90"/>
    <w:rsid w:val="00EA7656"/>
    <w:rsid w:val="09027C30"/>
    <w:rsid w:val="104A1960"/>
    <w:rsid w:val="111F62BD"/>
    <w:rsid w:val="14C249C7"/>
    <w:rsid w:val="26BE0514"/>
    <w:rsid w:val="3AAC3705"/>
    <w:rsid w:val="49206B3B"/>
    <w:rsid w:val="4AFC55BD"/>
    <w:rsid w:val="72ED42E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34D383F7.dotm</Template>
  <Pages>1</Pages>
  <Words>27</Words>
  <Characters>156</Characters>
  <Lines>1</Lines>
  <Paragraphs>1</Paragraphs>
  <TotalTime>0</TotalTime>
  <ScaleCrop>false</ScaleCrop>
  <LinksUpToDate>false</LinksUpToDate>
  <CharactersWithSpaces>182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2017-02-02T09:06:00Z</dcterms:created>
  <dc:creator>penmayp</dc:creator>
  <cp:lastModifiedBy>Penuel2014</cp:lastModifiedBy>
  <dcterms:modified xsi:type="dcterms:W3CDTF">2017-03-13T20:37:12Z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2057-10.2.0.5820</vt:lpwstr>
  </property>
</Properties>
</file>